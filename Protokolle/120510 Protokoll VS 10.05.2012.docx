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452" w:rsidRPr="004B340A" w:rsidRDefault="00727452" w:rsidP="00016046">
      <w:pPr>
        <w:rPr>
          <w:rFonts w:ascii="Arial" w:hAnsi="Arial" w:cs="Arial"/>
          <w:b/>
          <w:bCs/>
        </w:rPr>
      </w:pPr>
      <w:r w:rsidRPr="004B340A">
        <w:rPr>
          <w:rFonts w:ascii="Arial" w:hAnsi="Arial" w:cs="Arial"/>
          <w:b/>
          <w:bCs/>
        </w:rPr>
        <w:t>Kirchenchor Dürnten</w:t>
      </w:r>
    </w:p>
    <w:p w:rsidR="00727452" w:rsidRDefault="00727452" w:rsidP="00016046">
      <w:pPr>
        <w:rPr>
          <w:rFonts w:ascii="Arial" w:hAnsi="Arial" w:cs="Arial"/>
        </w:rPr>
      </w:pPr>
    </w:p>
    <w:p w:rsidR="00727452" w:rsidRPr="004B340A" w:rsidRDefault="00727452" w:rsidP="00016046">
      <w:pPr>
        <w:rPr>
          <w:rFonts w:ascii="Arial" w:hAnsi="Arial" w:cs="Arial"/>
          <w:sz w:val="20"/>
          <w:szCs w:val="20"/>
        </w:rPr>
      </w:pPr>
      <w:r w:rsidRPr="002704D5">
        <w:rPr>
          <w:rFonts w:ascii="Arial" w:hAnsi="Arial" w:cs="Arial"/>
          <w:b/>
          <w:bCs/>
          <w:sz w:val="20"/>
          <w:szCs w:val="20"/>
        </w:rPr>
        <w:t>Protokoll der Vorstandssitzung vom 10. Mai 2012</w:t>
      </w:r>
      <w:r>
        <w:rPr>
          <w:rFonts w:ascii="Arial" w:hAnsi="Arial" w:cs="Arial"/>
          <w:sz w:val="20"/>
          <w:szCs w:val="20"/>
        </w:rPr>
        <w:t>, 19 Uhr, in der „Alte Metzg“, Bosshard-Zimmer</w:t>
      </w:r>
    </w:p>
    <w:p w:rsidR="00727452" w:rsidRPr="004B340A" w:rsidRDefault="00727452" w:rsidP="00016046">
      <w:pPr>
        <w:rPr>
          <w:rFonts w:ascii="Arial" w:hAnsi="Arial" w:cs="Arial"/>
          <w:sz w:val="20"/>
          <w:szCs w:val="20"/>
        </w:rPr>
      </w:pPr>
    </w:p>
    <w:p w:rsidR="00727452" w:rsidRPr="004B340A" w:rsidRDefault="00727452" w:rsidP="00016046">
      <w:pPr>
        <w:rPr>
          <w:rFonts w:ascii="Arial" w:hAnsi="Arial" w:cs="Arial"/>
          <w:sz w:val="20"/>
          <w:szCs w:val="20"/>
        </w:rPr>
      </w:pPr>
      <w:r w:rsidRPr="004B340A">
        <w:rPr>
          <w:rFonts w:ascii="Arial" w:hAnsi="Arial" w:cs="Arial"/>
          <w:sz w:val="20"/>
          <w:szCs w:val="20"/>
        </w:rPr>
        <w:t>Anwesend</w:t>
      </w:r>
      <w:r>
        <w:rPr>
          <w:rFonts w:ascii="Arial" w:hAnsi="Arial" w:cs="Arial"/>
          <w:sz w:val="20"/>
          <w:szCs w:val="20"/>
        </w:rPr>
        <w:t>e</w:t>
      </w:r>
      <w:r w:rsidRPr="004B340A">
        <w:rPr>
          <w:rFonts w:ascii="Arial" w:hAnsi="Arial" w:cs="Arial"/>
          <w:sz w:val="20"/>
          <w:szCs w:val="20"/>
        </w:rPr>
        <w:t>: Ruedi Heimlicher</w:t>
      </w:r>
      <w:r>
        <w:rPr>
          <w:rFonts w:ascii="Arial" w:hAnsi="Arial" w:cs="Arial"/>
          <w:sz w:val="20"/>
          <w:szCs w:val="20"/>
        </w:rPr>
        <w:t xml:space="preserve">, </w:t>
      </w:r>
      <w:r w:rsidRPr="004B340A">
        <w:rPr>
          <w:rFonts w:ascii="Arial" w:hAnsi="Arial" w:cs="Arial"/>
          <w:sz w:val="20"/>
          <w:szCs w:val="20"/>
        </w:rPr>
        <w:t>Jacqueline Müller, Anne Belser, Rose-Marie Malz</w:t>
      </w:r>
      <w:r>
        <w:rPr>
          <w:rFonts w:ascii="Arial" w:hAnsi="Arial" w:cs="Arial"/>
          <w:sz w:val="20"/>
          <w:szCs w:val="20"/>
        </w:rPr>
        <w:t>,</w:t>
      </w:r>
      <w:r w:rsidRPr="004B340A">
        <w:rPr>
          <w:rFonts w:ascii="Arial" w:hAnsi="Arial" w:cs="Arial"/>
          <w:sz w:val="20"/>
          <w:szCs w:val="20"/>
        </w:rPr>
        <w:t xml:space="preserve"> Sonja Rhyner</w:t>
      </w:r>
    </w:p>
    <w:p w:rsidR="00727452" w:rsidRPr="004B340A" w:rsidRDefault="00727452" w:rsidP="00016046">
      <w:pPr>
        <w:rPr>
          <w:rFonts w:ascii="Arial" w:hAnsi="Arial" w:cs="Arial"/>
          <w:sz w:val="20"/>
          <w:szCs w:val="20"/>
        </w:rPr>
      </w:pPr>
    </w:p>
    <w:p w:rsidR="00727452" w:rsidRPr="004B340A" w:rsidRDefault="00727452" w:rsidP="004B340A">
      <w:pPr>
        <w:rPr>
          <w:rFonts w:ascii="Arial" w:hAnsi="Arial" w:cs="Arial"/>
          <w:sz w:val="20"/>
          <w:szCs w:val="20"/>
        </w:rPr>
      </w:pPr>
    </w:p>
    <w:p w:rsidR="00727452" w:rsidRPr="004B340A" w:rsidRDefault="00727452" w:rsidP="004B340A">
      <w:pPr>
        <w:rPr>
          <w:rFonts w:ascii="Arial" w:hAnsi="Arial" w:cs="Arial"/>
          <w:sz w:val="20"/>
          <w:szCs w:val="20"/>
        </w:rPr>
      </w:pPr>
    </w:p>
    <w:p w:rsidR="00727452" w:rsidRPr="001B1C3B" w:rsidRDefault="00727452" w:rsidP="005A63D6">
      <w:pPr>
        <w:tabs>
          <w:tab w:val="left" w:pos="360"/>
        </w:tabs>
        <w:rPr>
          <w:rFonts w:ascii="Arial" w:hAnsi="Arial" w:cs="Arial"/>
          <w:b/>
          <w:bCs/>
          <w:sz w:val="20"/>
          <w:szCs w:val="20"/>
        </w:rPr>
      </w:pPr>
      <w:r w:rsidRPr="001B1C3B">
        <w:rPr>
          <w:rFonts w:ascii="Arial" w:hAnsi="Arial" w:cs="Arial"/>
          <w:b/>
          <w:bCs/>
          <w:sz w:val="20"/>
          <w:szCs w:val="20"/>
        </w:rPr>
        <w:t>1.</w:t>
      </w:r>
      <w:r w:rsidRPr="001B1C3B">
        <w:rPr>
          <w:rFonts w:ascii="Arial" w:hAnsi="Arial" w:cs="Arial"/>
          <w:b/>
          <w:bCs/>
          <w:sz w:val="20"/>
          <w:szCs w:val="20"/>
        </w:rPr>
        <w:tab/>
        <w:t xml:space="preserve">Protokoll der letzten Vorstandssitzung vom 18. April 2012 </w:t>
      </w:r>
      <w:r w:rsidRPr="002704D5">
        <w:rPr>
          <w:rFonts w:ascii="Arial" w:hAnsi="Arial" w:cs="Arial"/>
          <w:sz w:val="20"/>
          <w:szCs w:val="20"/>
        </w:rPr>
        <w:t>wird gutgeheissen.</w:t>
      </w:r>
      <w:r w:rsidRPr="001B1C3B">
        <w:rPr>
          <w:rFonts w:ascii="Arial" w:hAnsi="Arial" w:cs="Arial"/>
          <w:b/>
          <w:bCs/>
          <w:sz w:val="20"/>
          <w:szCs w:val="20"/>
        </w:rPr>
        <w:br/>
      </w:r>
    </w:p>
    <w:p w:rsidR="00727452" w:rsidRPr="001B1C3B" w:rsidRDefault="00727452" w:rsidP="005A63D6">
      <w:pPr>
        <w:tabs>
          <w:tab w:val="left" w:pos="0"/>
          <w:tab w:val="left" w:pos="360"/>
        </w:tabs>
        <w:ind w:left="-360"/>
        <w:rPr>
          <w:rFonts w:ascii="Arial" w:hAnsi="Arial" w:cs="Arial"/>
          <w:b/>
          <w:bCs/>
          <w:sz w:val="20"/>
          <w:szCs w:val="20"/>
        </w:rPr>
      </w:pPr>
      <w:r w:rsidRPr="001B1C3B">
        <w:rPr>
          <w:rFonts w:ascii="Arial" w:hAnsi="Arial" w:cs="Arial"/>
          <w:b/>
          <w:bCs/>
          <w:sz w:val="20"/>
          <w:szCs w:val="20"/>
        </w:rPr>
        <w:tab/>
        <w:t xml:space="preserve">2. </w:t>
      </w:r>
      <w:r w:rsidRPr="001B1C3B">
        <w:rPr>
          <w:rFonts w:ascii="Arial" w:hAnsi="Arial" w:cs="Arial"/>
          <w:b/>
          <w:bCs/>
          <w:sz w:val="20"/>
          <w:szCs w:val="20"/>
        </w:rPr>
        <w:tab/>
        <w:t>Mitwirkung des Kirchenchor am Gottesdienst am Kirchgemeindesonntag</w:t>
      </w:r>
      <w:r>
        <w:rPr>
          <w:rFonts w:ascii="Arial" w:hAnsi="Arial" w:cs="Arial"/>
          <w:b/>
          <w:bCs/>
          <w:sz w:val="20"/>
          <w:szCs w:val="20"/>
        </w:rPr>
        <w:t>,</w:t>
      </w:r>
      <w:r w:rsidRPr="001B1C3B">
        <w:rPr>
          <w:rFonts w:ascii="Arial" w:hAnsi="Arial" w:cs="Arial"/>
          <w:b/>
          <w:bCs/>
          <w:sz w:val="20"/>
          <w:szCs w:val="20"/>
        </w:rPr>
        <w:t xml:space="preserve"> 01. Juli 2012</w:t>
      </w:r>
    </w:p>
    <w:p w:rsidR="00727452" w:rsidRDefault="00727452" w:rsidP="008B7922">
      <w:pPr>
        <w:tabs>
          <w:tab w:val="left" w:pos="0"/>
          <w:tab w:val="left" w:pos="36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Das Pfarrteam bereitet den GD zusammen mit dem Kafinteraktiv-Team vor und wird Details im Mai/Anfang Juni bekannt geben.</w:t>
      </w:r>
    </w:p>
    <w:p w:rsidR="00727452" w:rsidRPr="001B1C3B" w:rsidRDefault="00727452" w:rsidP="00ED2A84">
      <w:pPr>
        <w:tabs>
          <w:tab w:val="left" w:pos="360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Pr="001B1C3B">
        <w:rPr>
          <w:rFonts w:ascii="Arial" w:hAnsi="Arial" w:cs="Arial"/>
          <w:b/>
          <w:bCs/>
          <w:sz w:val="20"/>
          <w:szCs w:val="20"/>
        </w:rPr>
        <w:t xml:space="preserve">3. </w:t>
      </w:r>
      <w:r w:rsidRPr="001B1C3B">
        <w:rPr>
          <w:rFonts w:ascii="Arial" w:hAnsi="Arial" w:cs="Arial"/>
          <w:b/>
          <w:bCs/>
          <w:sz w:val="20"/>
          <w:szCs w:val="20"/>
        </w:rPr>
        <w:tab/>
        <w:t xml:space="preserve">Musiko - Bericht aus der Sitzung vom 30. April 2012 </w:t>
      </w:r>
    </w:p>
    <w:p w:rsidR="00727452" w:rsidRDefault="00727452" w:rsidP="00ED2A84">
      <w:pPr>
        <w:tabs>
          <w:tab w:val="left" w:pos="36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Eine Zusammenlegung der Sitzungen mit denjenigen der Musikkommission der Ref. Kirche Dürnten wird angestrebt. Anne Belser übernimmt die Stellvertretung von Ruedi Heimlicher, falls dieser verhindert sein sollte.</w:t>
      </w:r>
    </w:p>
    <w:p w:rsidR="00727452" w:rsidRDefault="00727452" w:rsidP="00ED2A84">
      <w:pPr>
        <w:tabs>
          <w:tab w:val="left" w:pos="360"/>
        </w:tabs>
        <w:rPr>
          <w:rFonts w:ascii="Arial" w:hAnsi="Arial" w:cs="Arial"/>
          <w:sz w:val="20"/>
          <w:szCs w:val="20"/>
        </w:rPr>
      </w:pPr>
    </w:p>
    <w:p w:rsidR="00727452" w:rsidRDefault="00727452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  <w:r w:rsidRPr="001B1C3B">
        <w:rPr>
          <w:rFonts w:ascii="Arial" w:hAnsi="Arial" w:cs="Arial"/>
          <w:b/>
          <w:bCs/>
          <w:sz w:val="20"/>
          <w:szCs w:val="20"/>
        </w:rPr>
        <w:t xml:space="preserve">4. </w:t>
      </w:r>
      <w:r w:rsidRPr="001B1C3B">
        <w:rPr>
          <w:rFonts w:ascii="Arial" w:hAnsi="Arial" w:cs="Arial"/>
          <w:b/>
          <w:bCs/>
          <w:sz w:val="20"/>
          <w:szCs w:val="20"/>
        </w:rPr>
        <w:tab/>
        <w:t xml:space="preserve">Jahresprogramm </w:t>
      </w:r>
      <w:r>
        <w:rPr>
          <w:rFonts w:ascii="Arial" w:hAnsi="Arial" w:cs="Arial"/>
          <w:b/>
          <w:bCs/>
          <w:sz w:val="20"/>
          <w:szCs w:val="20"/>
        </w:rPr>
        <w:t>2012/</w:t>
      </w:r>
      <w:r w:rsidRPr="001B1C3B">
        <w:rPr>
          <w:rFonts w:ascii="Arial" w:hAnsi="Arial" w:cs="Arial"/>
          <w:b/>
          <w:bCs/>
          <w:sz w:val="20"/>
          <w:szCs w:val="20"/>
        </w:rPr>
        <w:t>2013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1B1C3B">
        <w:rPr>
          <w:rFonts w:ascii="Arial" w:hAnsi="Arial" w:cs="Arial"/>
          <w:b/>
          <w:bCs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Das „Nauenständli“ wird am 06. Oktober 2012 mit dem Thema „der Weg“ durchgeführt. Ruedi wird mit einem Beamer schöne Landschaftsbilder von Rose-Marie zeigen.</w:t>
      </w:r>
    </w:p>
    <w:p w:rsidR="00727452" w:rsidRDefault="00727452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Zwischen Herbst 2012 und Frühjahr 2013 werden die Proben mit dem Repertoire für einen „Musikgottesdienst“ im Frühling 2013 ausgefüllt.</w:t>
      </w:r>
    </w:p>
    <w:p w:rsidR="00727452" w:rsidRDefault="00727452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Für die Kulturtage 2013 wird die Mitwirkung der Bevölkerung in Form eines Workshops geplant.</w:t>
      </w:r>
    </w:p>
    <w:p w:rsidR="00727452" w:rsidRDefault="00727452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Advents-Konzert 2013 </w:t>
      </w:r>
      <w:r>
        <w:rPr>
          <w:rFonts w:ascii="Arial" w:hAnsi="Arial" w:cs="Arial"/>
          <w:sz w:val="20"/>
          <w:szCs w:val="20"/>
        </w:rPr>
        <w:br/>
      </w:r>
    </w:p>
    <w:p w:rsidR="00727452" w:rsidRPr="00C34820" w:rsidRDefault="00727452" w:rsidP="00ED2A84">
      <w:pPr>
        <w:tabs>
          <w:tab w:val="left" w:pos="360"/>
        </w:tabs>
        <w:ind w:left="360" w:hanging="360"/>
        <w:rPr>
          <w:rFonts w:ascii="Arial" w:hAnsi="Arial" w:cs="Arial"/>
          <w:b/>
          <w:bCs/>
          <w:sz w:val="20"/>
          <w:szCs w:val="20"/>
        </w:rPr>
      </w:pPr>
      <w:r w:rsidRPr="00C34820">
        <w:rPr>
          <w:rFonts w:ascii="Arial" w:hAnsi="Arial" w:cs="Arial"/>
          <w:b/>
          <w:bCs/>
          <w:sz w:val="20"/>
          <w:szCs w:val="20"/>
        </w:rPr>
        <w:t>5.</w:t>
      </w:r>
      <w:r w:rsidRPr="00C34820">
        <w:rPr>
          <w:rFonts w:ascii="Arial" w:hAnsi="Arial" w:cs="Arial"/>
          <w:b/>
          <w:bCs/>
          <w:sz w:val="20"/>
          <w:szCs w:val="20"/>
        </w:rPr>
        <w:tab/>
        <w:t>Sommerschlussabend</w:t>
      </w:r>
    </w:p>
    <w:p w:rsidR="00727452" w:rsidRDefault="00727452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Der Sommerhöck wird am 11. Juli 2012 als Schön- und Schlechtwettervariante in der „Alte Metzg“ durchgeführt. Anne fragt Walter Baumann (ev. Kurtheiri Kubli) für eine Mitwirkung mit Instrument</w:t>
      </w:r>
    </w:p>
    <w:p w:rsidR="00727452" w:rsidRDefault="00727452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und organisiert die Singbücher aus dem Kirchgemeindehaus.</w:t>
      </w:r>
    </w:p>
    <w:p w:rsidR="00727452" w:rsidRDefault="00727452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Ruedi wird eine „Anmeldungs-Liste“ und eine „Arbeitsplan-Liste“ den Chormitgliedern vorlegen, damit sie sich bei der Beschaffung von Getränken, Backwaren, Salaten usw. und beim Grillieren und Aufräumen beteiligen können. Der Vorstand hofft auf ein gutes Echo.</w:t>
      </w:r>
    </w:p>
    <w:p w:rsidR="00727452" w:rsidRDefault="00727452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</w:p>
    <w:p w:rsidR="00727452" w:rsidRPr="00C34820" w:rsidRDefault="00727452" w:rsidP="00ED2A84">
      <w:pPr>
        <w:tabs>
          <w:tab w:val="left" w:pos="360"/>
        </w:tabs>
        <w:ind w:left="360" w:hanging="360"/>
        <w:rPr>
          <w:rFonts w:ascii="Arial" w:hAnsi="Arial" w:cs="Arial"/>
          <w:b/>
          <w:bCs/>
          <w:sz w:val="20"/>
          <w:szCs w:val="20"/>
        </w:rPr>
      </w:pPr>
      <w:r w:rsidRPr="00C34820">
        <w:rPr>
          <w:rFonts w:ascii="Arial" w:hAnsi="Arial" w:cs="Arial"/>
          <w:b/>
          <w:bCs/>
          <w:sz w:val="20"/>
          <w:szCs w:val="20"/>
        </w:rPr>
        <w:t>6.</w:t>
      </w:r>
      <w:r w:rsidRPr="00C34820">
        <w:rPr>
          <w:rFonts w:ascii="Arial" w:hAnsi="Arial" w:cs="Arial"/>
          <w:b/>
          <w:bCs/>
          <w:sz w:val="20"/>
          <w:szCs w:val="20"/>
        </w:rPr>
        <w:tab/>
        <w:t>Verschiedenes</w:t>
      </w:r>
    </w:p>
    <w:p w:rsidR="00727452" w:rsidRDefault="00727452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Jacqueline Müller wird einstimmig als Vizepräsidentin des Kirchenchor gewählt.</w:t>
      </w:r>
    </w:p>
    <w:p w:rsidR="00727452" w:rsidRDefault="00727452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</w:p>
    <w:p w:rsidR="00727452" w:rsidRDefault="00727452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Der Internetauftritt auf der Homepage der Gemeinde Dürnten wird von Ruedi aktualisiert und der Zugang zu Dropbox-Dateien wird mittelfristig für alle Vorstandsmitglieder zum Datenaustausch möglich sein.</w:t>
      </w:r>
    </w:p>
    <w:p w:rsidR="00727452" w:rsidRDefault="00727452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</w:p>
    <w:p w:rsidR="00727452" w:rsidRDefault="00727452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Der Kontakt mit Zuzügern soll mittels „Newsletter“ systematisch und regelmässig mit Angaben zu den einzelnen Projekten (wenn möglich per Mail) und persönlichen Einladungen gepflegt werden.</w:t>
      </w:r>
    </w:p>
    <w:p w:rsidR="00727452" w:rsidRDefault="00727452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</w:p>
    <w:p w:rsidR="00727452" w:rsidRDefault="00727452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Claudia Gossweiler vom Sekretariat der Kirchenpflege erhält von Ruedi die Namen und  Geburts-daten aller Vorstandsmitglieder (als Freiwillige Helfer).</w:t>
      </w:r>
    </w:p>
    <w:p w:rsidR="00727452" w:rsidRDefault="00727452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727452" w:rsidRDefault="00727452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727452" w:rsidRDefault="00727452" w:rsidP="00ED2A84">
      <w:pPr>
        <w:tabs>
          <w:tab w:val="left" w:pos="360"/>
        </w:tabs>
        <w:ind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727452" w:rsidRDefault="00727452" w:rsidP="00ED2A84">
      <w:pPr>
        <w:tabs>
          <w:tab w:val="left" w:pos="360"/>
        </w:tabs>
        <w:ind w:hanging="360"/>
        <w:rPr>
          <w:rFonts w:ascii="Arial" w:hAnsi="Arial" w:cs="Arial"/>
          <w:sz w:val="20"/>
          <w:szCs w:val="20"/>
        </w:rPr>
      </w:pPr>
    </w:p>
    <w:p w:rsidR="00727452" w:rsidRDefault="00727452" w:rsidP="00ED2A84">
      <w:pPr>
        <w:tabs>
          <w:tab w:val="left" w:pos="360"/>
        </w:tabs>
        <w:ind w:hanging="360"/>
        <w:rPr>
          <w:rFonts w:ascii="Arial" w:hAnsi="Arial" w:cs="Arial"/>
          <w:sz w:val="20"/>
          <w:szCs w:val="20"/>
        </w:rPr>
      </w:pPr>
    </w:p>
    <w:p w:rsidR="00727452" w:rsidRDefault="00727452" w:rsidP="00ED2A84">
      <w:pPr>
        <w:tabs>
          <w:tab w:val="left" w:pos="360"/>
        </w:tabs>
        <w:ind w:hanging="360"/>
        <w:rPr>
          <w:rFonts w:ascii="Arial" w:hAnsi="Arial" w:cs="Arial"/>
          <w:sz w:val="20"/>
          <w:szCs w:val="20"/>
        </w:rPr>
      </w:pPr>
    </w:p>
    <w:p w:rsidR="00727452" w:rsidRDefault="00727452" w:rsidP="00ED2A84">
      <w:pPr>
        <w:tabs>
          <w:tab w:val="left" w:pos="360"/>
        </w:tabs>
        <w:ind w:hanging="360"/>
        <w:rPr>
          <w:rFonts w:ascii="Arial" w:hAnsi="Arial" w:cs="Arial"/>
          <w:sz w:val="20"/>
          <w:szCs w:val="20"/>
        </w:rPr>
      </w:pPr>
    </w:p>
    <w:p w:rsidR="00727452" w:rsidRDefault="00727452" w:rsidP="00ED2A84">
      <w:pPr>
        <w:tabs>
          <w:tab w:val="left" w:pos="360"/>
        </w:tabs>
        <w:ind w:hanging="360"/>
        <w:rPr>
          <w:rFonts w:ascii="Arial" w:hAnsi="Arial" w:cs="Arial"/>
          <w:sz w:val="20"/>
          <w:szCs w:val="20"/>
        </w:rPr>
      </w:pPr>
    </w:p>
    <w:p w:rsidR="00727452" w:rsidRDefault="00727452" w:rsidP="00ED2A84">
      <w:pPr>
        <w:tabs>
          <w:tab w:val="left" w:pos="360"/>
        </w:tabs>
        <w:ind w:hanging="360"/>
        <w:rPr>
          <w:rFonts w:ascii="Arial" w:hAnsi="Arial" w:cs="Arial"/>
          <w:sz w:val="20"/>
          <w:szCs w:val="20"/>
        </w:rPr>
      </w:pPr>
    </w:p>
    <w:p w:rsidR="00727452" w:rsidRPr="004B340A" w:rsidRDefault="00727452" w:rsidP="00016046">
      <w:pPr>
        <w:rPr>
          <w:rFonts w:ascii="Arial" w:hAnsi="Arial" w:cs="Arial"/>
          <w:sz w:val="20"/>
          <w:szCs w:val="20"/>
        </w:rPr>
      </w:pPr>
      <w:r w:rsidRPr="004B340A">
        <w:rPr>
          <w:rFonts w:ascii="Arial" w:hAnsi="Arial" w:cs="Arial"/>
          <w:sz w:val="20"/>
          <w:szCs w:val="20"/>
        </w:rPr>
        <w:t xml:space="preserve">Schluss der Sitzung  </w:t>
      </w:r>
      <w:r>
        <w:rPr>
          <w:rFonts w:ascii="Arial" w:hAnsi="Arial" w:cs="Arial"/>
          <w:sz w:val="20"/>
          <w:szCs w:val="20"/>
        </w:rPr>
        <w:t xml:space="preserve">20.15 </w:t>
      </w:r>
      <w:r w:rsidRPr="004B340A">
        <w:rPr>
          <w:rFonts w:ascii="Arial" w:hAnsi="Arial" w:cs="Arial"/>
          <w:sz w:val="20"/>
          <w:szCs w:val="20"/>
        </w:rPr>
        <w:t>Uhr</w:t>
      </w:r>
      <w:r w:rsidRPr="004B340A">
        <w:rPr>
          <w:rFonts w:ascii="Arial" w:hAnsi="Arial" w:cs="Arial"/>
          <w:sz w:val="20"/>
          <w:szCs w:val="20"/>
        </w:rPr>
        <w:tab/>
      </w:r>
      <w:r w:rsidRPr="004B340A">
        <w:rPr>
          <w:rFonts w:ascii="Arial" w:hAnsi="Arial" w:cs="Arial"/>
          <w:sz w:val="20"/>
          <w:szCs w:val="20"/>
        </w:rPr>
        <w:tab/>
      </w:r>
      <w:r w:rsidRPr="004B340A">
        <w:rPr>
          <w:rFonts w:ascii="Arial" w:hAnsi="Arial" w:cs="Arial"/>
          <w:sz w:val="20"/>
          <w:szCs w:val="20"/>
        </w:rPr>
        <w:tab/>
      </w:r>
      <w:r w:rsidRPr="004B340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20. Mai</w:t>
      </w:r>
      <w:r w:rsidRPr="004B340A">
        <w:rPr>
          <w:rFonts w:ascii="Arial" w:hAnsi="Arial" w:cs="Arial"/>
          <w:sz w:val="20"/>
          <w:szCs w:val="20"/>
        </w:rPr>
        <w:t xml:space="preserve"> 2012  Sonja Rhyner</w:t>
      </w:r>
    </w:p>
    <w:sectPr w:rsidR="00727452" w:rsidRPr="004B340A" w:rsidSect="00B157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966B8"/>
    <w:multiLevelType w:val="hybridMultilevel"/>
    <w:tmpl w:val="D5BC10C6"/>
    <w:lvl w:ilvl="0" w:tplc="0807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6465E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6867274"/>
    <w:multiLevelType w:val="hybridMultilevel"/>
    <w:tmpl w:val="A8A8CA6C"/>
    <w:lvl w:ilvl="0" w:tplc="80AEFEC0">
      <w:start w:val="1"/>
      <w:numFmt w:val="bullet"/>
      <w:lvlText w:val="-"/>
      <w:lvlJc w:val="left"/>
      <w:pPr>
        <w:tabs>
          <w:tab w:val="num" w:pos="654"/>
        </w:tabs>
        <w:ind w:left="654" w:hanging="360"/>
      </w:pPr>
      <w:rPr>
        <w:rFonts w:ascii="Arial" w:eastAsia="Times New Roman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374"/>
        </w:tabs>
        <w:ind w:left="1374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094"/>
        </w:tabs>
        <w:ind w:left="2094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14"/>
        </w:tabs>
        <w:ind w:left="2814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534"/>
        </w:tabs>
        <w:ind w:left="35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254"/>
        </w:tabs>
        <w:ind w:left="4254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974"/>
        </w:tabs>
        <w:ind w:left="4974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694"/>
        </w:tabs>
        <w:ind w:left="56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14"/>
        </w:tabs>
        <w:ind w:left="6414" w:hanging="360"/>
      </w:pPr>
      <w:rPr>
        <w:rFonts w:ascii="Wingdings" w:hAnsi="Wingdings" w:cs="Wingdings" w:hint="default"/>
      </w:rPr>
    </w:lvl>
  </w:abstractNum>
  <w:abstractNum w:abstractNumId="3">
    <w:nsid w:val="670E484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DAB0FB0"/>
    <w:multiLevelType w:val="hybridMultilevel"/>
    <w:tmpl w:val="51C8E7B6"/>
    <w:lvl w:ilvl="0" w:tplc="0807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CA5141B"/>
    <w:multiLevelType w:val="hybridMultilevel"/>
    <w:tmpl w:val="5E58DD80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E2115D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9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0726"/>
    <w:rsid w:val="00016046"/>
    <w:rsid w:val="00073927"/>
    <w:rsid w:val="000F7947"/>
    <w:rsid w:val="001B1C3B"/>
    <w:rsid w:val="001B484C"/>
    <w:rsid w:val="00224D50"/>
    <w:rsid w:val="002332B3"/>
    <w:rsid w:val="002704D5"/>
    <w:rsid w:val="0028454F"/>
    <w:rsid w:val="00354A0F"/>
    <w:rsid w:val="003656C7"/>
    <w:rsid w:val="0037732C"/>
    <w:rsid w:val="003B5AA2"/>
    <w:rsid w:val="00472646"/>
    <w:rsid w:val="004A573D"/>
    <w:rsid w:val="004B340A"/>
    <w:rsid w:val="004C54EB"/>
    <w:rsid w:val="005A63D6"/>
    <w:rsid w:val="00663236"/>
    <w:rsid w:val="006E3BAA"/>
    <w:rsid w:val="00727452"/>
    <w:rsid w:val="00866932"/>
    <w:rsid w:val="008B6B6C"/>
    <w:rsid w:val="008B7922"/>
    <w:rsid w:val="00906034"/>
    <w:rsid w:val="0091374E"/>
    <w:rsid w:val="00A47C02"/>
    <w:rsid w:val="00AE75F4"/>
    <w:rsid w:val="00B15706"/>
    <w:rsid w:val="00B70726"/>
    <w:rsid w:val="00BA722B"/>
    <w:rsid w:val="00BD46D5"/>
    <w:rsid w:val="00C34820"/>
    <w:rsid w:val="00C516CA"/>
    <w:rsid w:val="00D52929"/>
    <w:rsid w:val="00D946CD"/>
    <w:rsid w:val="00E377CC"/>
    <w:rsid w:val="00E70017"/>
    <w:rsid w:val="00E84483"/>
    <w:rsid w:val="00ED2A84"/>
    <w:rsid w:val="00F07F1D"/>
    <w:rsid w:val="00F36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D50"/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337</Words>
  <Characters>2129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Kirchenchor Dürnten</dc:title>
  <dc:subject/>
  <dc:creator/>
  <cp:keywords/>
  <dc:description/>
  <cp:lastModifiedBy>soro61253</cp:lastModifiedBy>
  <cp:revision>5</cp:revision>
  <cp:lastPrinted>2012-05-20T19:13:00Z</cp:lastPrinted>
  <dcterms:created xsi:type="dcterms:W3CDTF">2012-05-20T19:11:00Z</dcterms:created>
  <dcterms:modified xsi:type="dcterms:W3CDTF">2012-06-03T17:32:00Z</dcterms:modified>
</cp:coreProperties>
</file>